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0F" w:rsidRDefault="00F0520F" w:rsidP="0091002B">
      <w:pPr>
        <w:bidi/>
      </w:pPr>
    </w:p>
    <w:p w:rsidR="0091002B" w:rsidRPr="0091002B" w:rsidRDefault="004602F1" w:rsidP="0091002B">
      <w:pPr>
        <w:bidi/>
        <w:jc w:val="center"/>
        <w:rPr>
          <w:rFonts w:ascii="ALKATIP Tor Tom" w:eastAsia="宋体" w:hAnsi="ALKATIP Tor Tom" w:cs="ALKATIP Tor Tom"/>
          <w:rtl/>
          <w:lang w:eastAsia="zh-CN" w:bidi="ug-CN"/>
        </w:rPr>
      </w:pPr>
      <w:r>
        <w:rPr>
          <w:rFonts w:ascii="ALKATIP Tor Tom" w:eastAsia="宋体" w:hAnsi="ALKATIP Tor Tom" w:cs="ALKATIP Tor Tom" w:hint="cs"/>
          <w:rtl/>
          <w:lang w:eastAsia="zh-CN" w:bidi="ug-CN"/>
        </w:rPr>
        <w:t>ئۇيغۇرچە تەرجىمە فىلىم تورى بەتلىرى</w:t>
      </w:r>
    </w:p>
    <w:p w:rsidR="0091002B" w:rsidRDefault="0091002B" w:rsidP="0091002B">
      <w:pPr>
        <w:bidi/>
        <w:rPr>
          <w:rFonts w:eastAsia="宋体"/>
          <w:rtl/>
          <w:lang w:eastAsia="zh-CN" w:bidi="ug-CN"/>
        </w:rPr>
      </w:pPr>
    </w:p>
    <w:p w:rsidR="0091002B" w:rsidRDefault="0091002B" w:rsidP="0091002B">
      <w:pPr>
        <w:bidi/>
        <w:rPr>
          <w:rFonts w:eastAsia="宋体"/>
          <w:rtl/>
          <w:lang w:eastAsia="zh-CN" w:bidi="ug-CN"/>
        </w:rPr>
      </w:pPr>
    </w:p>
    <w:p w:rsidR="004602F1" w:rsidRDefault="00713D9B" w:rsidP="0091002B">
      <w:pPr>
        <w:bidi/>
        <w:ind w:firstLine="720"/>
        <w:rPr>
          <w:rFonts w:ascii="ALKATIP Tor" w:eastAsia="宋体" w:hAnsi="ALKATIP Tor" w:cs="ALKATIP Tor"/>
          <w:rtl/>
          <w:lang w:eastAsia="zh-CN" w:bidi="ug-CN"/>
        </w:rPr>
      </w:pPr>
      <w:r>
        <w:rPr>
          <w:rFonts w:ascii="ALKATIP Tor" w:eastAsia="宋体" w:hAnsi="ALKATIP Tor" w:cs="ALKATIP Tor" w:hint="cs"/>
          <w:rtl/>
          <w:lang w:eastAsia="zh-CN" w:bidi="ug-CN"/>
        </w:rPr>
        <w:t xml:space="preserve">ئالدى سەھنە </w:t>
      </w:r>
      <w:r w:rsidR="004602F1">
        <w:rPr>
          <w:rFonts w:ascii="ALKATIP Tor" w:eastAsia="宋体" w:hAnsi="ALKATIP Tor" w:cs="ALKATIP Tor" w:hint="cs"/>
          <w:rtl/>
          <w:lang w:eastAsia="zh-CN" w:bidi="ug-CN"/>
        </w:rPr>
        <w:t>بەتلەر:</w:t>
      </w:r>
    </w:p>
    <w:tbl>
      <w:tblPr>
        <w:tblStyle w:val="LightGrid"/>
        <w:bidiVisual/>
        <w:tblW w:w="0" w:type="auto"/>
        <w:jc w:val="center"/>
        <w:tblLook w:val="04A0"/>
      </w:tblPr>
      <w:tblGrid>
        <w:gridCol w:w="1666"/>
        <w:gridCol w:w="5643"/>
        <w:gridCol w:w="1627"/>
        <w:gridCol w:w="1360"/>
      </w:tblGrid>
      <w:tr w:rsidR="00216B00" w:rsidTr="009D31AE">
        <w:trPr>
          <w:cnfStyle w:val="1000000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بەت نامى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مەزمۇنى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ھۆججەت نامى</w:t>
            </w:r>
          </w:p>
        </w:tc>
        <w:tc>
          <w:tcPr>
            <w:tcW w:w="1360" w:type="dxa"/>
            <w:vAlign w:val="center"/>
          </w:tcPr>
          <w:p w:rsidR="00216B00" w:rsidRDefault="00216B00" w:rsidP="004861D4">
            <w:pPr>
              <w:jc w:val="center"/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تاماملىنىشى</w:t>
            </w:r>
          </w:p>
        </w:tc>
      </w:tr>
      <w:tr w:rsidR="00216B00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باش بەت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ئەڭ يىڭى فىلىملەر، كۆپ كۆرۈلگەن فىلىملەر، كۆپ چۈشۈرۈلگەن فىلىملەر، تەۋىسسىيەلىك فىلىملەر، يىڭى ئۇچۇرلار، تەرجىمە قىلىنىۋاتقان فىلىملەر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Main.aspx</w:t>
            </w:r>
          </w:p>
        </w:tc>
        <w:tc>
          <w:tcPr>
            <w:tcW w:w="1360" w:type="dxa"/>
            <w:vAlign w:val="center"/>
          </w:tcPr>
          <w:p w:rsidR="00216B00" w:rsidRPr="004861D4" w:rsidRDefault="004861D4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color w:val="0070C0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تىزىملىكى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بارلىق فىلىملەر</w:t>
            </w:r>
          </w:p>
        </w:tc>
        <w:tc>
          <w:tcPr>
            <w:tcW w:w="1627" w:type="dxa"/>
          </w:tcPr>
          <w:p w:rsidR="00216B00" w:rsidRDefault="00723F0C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List</w:t>
            </w:r>
          </w:p>
        </w:tc>
        <w:tc>
          <w:tcPr>
            <w:tcW w:w="1360" w:type="dxa"/>
            <w:vAlign w:val="center"/>
          </w:tcPr>
          <w:p w:rsidR="00216B00" w:rsidRPr="004861D4" w:rsidRDefault="00723F0C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4861D4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4861D4" w:rsidRDefault="004861D4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بېتى</w:t>
            </w:r>
          </w:p>
        </w:tc>
        <w:tc>
          <w:tcPr>
            <w:tcW w:w="5643" w:type="dxa"/>
          </w:tcPr>
          <w:p w:rsidR="004861D4" w:rsidRDefault="004861D4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بىر فىلىمنىڭ ئۇچۇر بېتى. بارلىق ئۇچۇرى، رەسىملىرى، چۈشۈرۈش ئادرىسلىرى.</w:t>
            </w:r>
          </w:p>
        </w:tc>
        <w:tc>
          <w:tcPr>
            <w:tcW w:w="1627" w:type="dxa"/>
          </w:tcPr>
          <w:p w:rsidR="004861D4" w:rsidRDefault="004861D4" w:rsidP="00AC3463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Movie</w:t>
            </w:r>
          </w:p>
        </w:tc>
        <w:tc>
          <w:tcPr>
            <w:tcW w:w="1360" w:type="dxa"/>
            <w:vAlign w:val="center"/>
          </w:tcPr>
          <w:p w:rsidR="004861D4" w:rsidRPr="004861D4" w:rsidRDefault="00723F0C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ئىزدەش بېتى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مۈجمەل ئىزدەش، شەرت بۇيىچە ئىزدەش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Search</w:t>
            </w:r>
          </w:p>
        </w:tc>
        <w:tc>
          <w:tcPr>
            <w:tcW w:w="1360" w:type="dxa"/>
            <w:vAlign w:val="center"/>
          </w:tcPr>
          <w:p w:rsidR="00216B00" w:rsidRDefault="00216B00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</w:p>
        </w:tc>
      </w:tr>
      <w:tr w:rsidR="00216B00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كۆرۈش بېتى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كىنو كۆرۈش، فىلىمنىڭ تەپسىلى ئۇچۇرلىرى، چۈشۈرۈش ئادرىسى، سۈرەتلەر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Watch</w:t>
            </w:r>
          </w:p>
        </w:tc>
        <w:tc>
          <w:tcPr>
            <w:tcW w:w="1360" w:type="dxa"/>
            <w:vAlign w:val="center"/>
          </w:tcPr>
          <w:p w:rsidR="00216B00" w:rsidRDefault="004861D4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تەرجىمە قىىنىۋاتقان فىلىملەر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تەرجىمە قىلىنىۋاتقان فىلىملەرنىڭ تىزىملىكى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WorkingList</w:t>
            </w:r>
          </w:p>
        </w:tc>
        <w:tc>
          <w:tcPr>
            <w:tcW w:w="1360" w:type="dxa"/>
            <w:vAlign w:val="center"/>
          </w:tcPr>
          <w:p w:rsidR="00216B00" w:rsidRDefault="00723F0C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كىنو فىلىم ئۇچۇرلىرى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بارلىق خەۋەر، ئۇچۇرلار. تۈرلەر بۇيىچە كۆرۈش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Articles</w:t>
            </w:r>
          </w:p>
        </w:tc>
        <w:tc>
          <w:tcPr>
            <w:tcW w:w="1360" w:type="dxa"/>
            <w:vAlign w:val="center"/>
          </w:tcPr>
          <w:p w:rsidR="00216B00" w:rsidRDefault="007F4261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مەزمۇن كۆرۈش بېتى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خەۋەر، ئۇچۇرلارنىڭ مەزمۇنىنى كۆرۈش؛ دەرىسلىك، قائىدە نىزاملارمۇ مۇشۇ بەتتە كۆرۈنىدۇ.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Article</w:t>
            </w:r>
          </w:p>
        </w:tc>
        <w:tc>
          <w:tcPr>
            <w:tcW w:w="1360" w:type="dxa"/>
            <w:vAlign w:val="center"/>
          </w:tcPr>
          <w:p w:rsidR="00216B00" w:rsidRDefault="007F4261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يۇمشاق دېتال چۈشۈرۈش</w:t>
            </w: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يۇمشاق دېتاللارنىڭ تىزىملىكى ۋە چۈشۈرۈش ئادرىسى</w:t>
            </w:r>
          </w:p>
        </w:tc>
        <w:tc>
          <w:tcPr>
            <w:tcW w:w="1627" w:type="dxa"/>
          </w:tcPr>
          <w:p w:rsidR="00216B00" w:rsidRDefault="00216B00" w:rsidP="00AC3463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Downloads</w:t>
            </w:r>
          </w:p>
        </w:tc>
        <w:tc>
          <w:tcPr>
            <w:tcW w:w="1360" w:type="dxa"/>
            <w:vAlign w:val="center"/>
          </w:tcPr>
          <w:p w:rsidR="00216B00" w:rsidRDefault="004861D4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627" w:type="dxa"/>
          </w:tcPr>
          <w:p w:rsidR="00216B00" w:rsidRDefault="00216B00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360" w:type="dxa"/>
            <w:vAlign w:val="center"/>
          </w:tcPr>
          <w:p w:rsidR="00216B00" w:rsidRDefault="00216B00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</w:tr>
      <w:tr w:rsidR="00216B00" w:rsidTr="009D31AE">
        <w:trPr>
          <w:cnfStyle w:val="00000010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627" w:type="dxa"/>
          </w:tcPr>
          <w:p w:rsidR="00216B00" w:rsidRDefault="00216B00" w:rsidP="00AC3463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360" w:type="dxa"/>
            <w:vAlign w:val="center"/>
          </w:tcPr>
          <w:p w:rsidR="00216B00" w:rsidRDefault="00216B00" w:rsidP="004861D4">
            <w:pPr>
              <w:jc w:val="center"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</w:tr>
      <w:tr w:rsidR="00216B00" w:rsidTr="009D31AE">
        <w:trPr>
          <w:cnfStyle w:val="000000010000"/>
          <w:jc w:val="center"/>
        </w:trPr>
        <w:tc>
          <w:tcPr>
            <w:cnfStyle w:val="001000000000"/>
            <w:tcW w:w="1666" w:type="dxa"/>
          </w:tcPr>
          <w:p w:rsidR="00216B00" w:rsidRDefault="00216B00" w:rsidP="004602F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5643" w:type="dxa"/>
          </w:tcPr>
          <w:p w:rsidR="00216B00" w:rsidRDefault="00216B00" w:rsidP="004602F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627" w:type="dxa"/>
          </w:tcPr>
          <w:p w:rsidR="00216B00" w:rsidRDefault="00216B00" w:rsidP="00AC3463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  <w:tc>
          <w:tcPr>
            <w:tcW w:w="1360" w:type="dxa"/>
            <w:vAlign w:val="center"/>
          </w:tcPr>
          <w:p w:rsidR="00216B00" w:rsidRDefault="00216B00" w:rsidP="004861D4">
            <w:pPr>
              <w:jc w:val="center"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</w:tr>
    </w:tbl>
    <w:p w:rsidR="00627911" w:rsidRDefault="00627911" w:rsidP="004602F1">
      <w:pPr>
        <w:bidi/>
        <w:ind w:firstLine="720"/>
        <w:rPr>
          <w:rFonts w:ascii="ALKATIP Tor" w:eastAsia="宋体" w:hAnsi="ALKATIP Tor" w:cs="ALKATIP Tor"/>
          <w:lang w:eastAsia="zh-CN" w:bidi="ug-CN"/>
        </w:rPr>
      </w:pPr>
    </w:p>
    <w:p w:rsidR="00627911" w:rsidRDefault="00627911" w:rsidP="00627911">
      <w:pPr>
        <w:bidi/>
        <w:ind w:firstLine="720"/>
        <w:rPr>
          <w:rFonts w:ascii="ALKATIP Tor" w:eastAsia="宋体" w:hAnsi="ALKATIP Tor" w:cs="ALKATIP Tor"/>
          <w:lang w:eastAsia="zh-CN" w:bidi="ug-CN"/>
        </w:rPr>
      </w:pPr>
    </w:p>
    <w:p w:rsidR="00627911" w:rsidRDefault="00627911" w:rsidP="00627911">
      <w:pPr>
        <w:bidi/>
        <w:rPr>
          <w:rFonts w:ascii="ALKATIP Tor" w:eastAsia="宋体" w:hAnsi="ALKATIP Tor" w:cs="ALKATIP Tor"/>
          <w:rtl/>
          <w:lang w:eastAsia="zh-CN" w:bidi="ug-CN"/>
        </w:rPr>
      </w:pPr>
      <w:r>
        <w:rPr>
          <w:rFonts w:ascii="ALKATIP Tor" w:eastAsia="宋体" w:hAnsi="ALKATIP Tor" w:cs="ALKATIP Tor" w:hint="cs"/>
          <w:rtl/>
          <w:lang w:eastAsia="zh-CN" w:bidi="ug-CN"/>
        </w:rPr>
        <w:lastRenderedPageBreak/>
        <w:t>ئارقا سەھنە بەتلىرى:</w:t>
      </w:r>
    </w:p>
    <w:p w:rsidR="00891E94" w:rsidRPr="0091002B" w:rsidRDefault="0091002B" w:rsidP="00627911">
      <w:pPr>
        <w:bidi/>
        <w:rPr>
          <w:rFonts w:ascii="ALKATIP Tor" w:eastAsia="宋体" w:hAnsi="ALKATIP Tor" w:cs="ALKATIP Tor"/>
          <w:rtl/>
          <w:lang w:eastAsia="zh-CN" w:bidi="ug-CN"/>
        </w:rPr>
      </w:pPr>
      <w:r w:rsidRPr="0091002B">
        <w:rPr>
          <w:rFonts w:ascii="ALKATIP Tor" w:eastAsia="宋体" w:hAnsi="ALKATIP Tor" w:cs="ALKATIP Tor"/>
          <w:rtl/>
          <w:lang w:eastAsia="zh-CN" w:bidi="ug-CN"/>
        </w:rPr>
        <w:t xml:space="preserve"> </w:t>
      </w:r>
    </w:p>
    <w:tbl>
      <w:tblPr>
        <w:tblStyle w:val="LightGrid"/>
        <w:bidiVisual/>
        <w:tblW w:w="0" w:type="auto"/>
        <w:tblLook w:val="04A0"/>
      </w:tblPr>
      <w:tblGrid>
        <w:gridCol w:w="1716"/>
        <w:gridCol w:w="4357"/>
        <w:gridCol w:w="2477"/>
        <w:gridCol w:w="1746"/>
      </w:tblGrid>
      <w:tr w:rsidR="00ED1B5C" w:rsidTr="00ED1B5C">
        <w:trPr>
          <w:cnfStyle w:val="1000000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بەت نامى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مەزمۇنى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ھۆججەت نامى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1000000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كىرىش بېتى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تىزىملىتىپ كىرىش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Login.aspx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سەھىپىسى باشقۇرۇش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سەھىپىسى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MMovieCatgory.aspx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باشقۇرۇش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قوشۇش، تەھرىرلەش، ئۆچۈرۈش، تاقاش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MMovie.aspx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ئادرىسى باشقۇرۇش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ئادرىىسى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MMovieAdress.aspx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رەسىملىرى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فىلىم رەسىملىرى قوشۇش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MPictures.aspx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تەرجىمە قىلىنىۋاتقان فىلىملەر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تەرجىمە قىلىنىۋاتقان فىلىملەر ئۇچۇرىنى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MWorkingMovie.aspx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ماقالە سەھىپىسى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ماقالە سەھىپىسى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MArticleCatgory.aspx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ماقالە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ماقالە(خەۋەر) قوشۇش، تەھرىرلەش، ئۆچۈرۈش، تاقاش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MArticle.aspx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چۈشۈرۈلمە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چۈشۈرۈلمە قوشۇش، تەھرىرلەش، ئۆچۈرۈش، تاقاش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MDownloads.aspx</w:t>
            </w:r>
          </w:p>
        </w:tc>
        <w:tc>
          <w:tcPr>
            <w:tcW w:w="1746" w:type="dxa"/>
          </w:tcPr>
          <w:p w:rsidR="00ED1B5C" w:rsidRDefault="00860FFF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تىزىملىك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تىزىملىك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MMenu.aspx</w:t>
            </w:r>
          </w:p>
        </w:tc>
        <w:tc>
          <w:tcPr>
            <w:tcW w:w="1746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ئەزا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ئەزا قوشۇش، تەھرىرلەش، ھوقۇقىنى ئۆزگەرتىش، چەكلەش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MUser.aspx</w:t>
            </w:r>
          </w:p>
        </w:tc>
        <w:tc>
          <w:tcPr>
            <w:tcW w:w="1746" w:type="dxa"/>
          </w:tcPr>
          <w:p w:rsidR="00ED1B5C" w:rsidRDefault="006E2DE5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ھۆججەت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ھۆججەت باشقۇرۇش، ئادرىس بىلەن تەمىنلەش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FileManager.aspx</w:t>
            </w:r>
          </w:p>
        </w:tc>
        <w:tc>
          <w:tcPr>
            <w:tcW w:w="1746" w:type="dxa"/>
          </w:tcPr>
          <w:p w:rsidR="00ED1B5C" w:rsidRDefault="00180142" w:rsidP="008C455D">
            <w:pPr>
              <w:cnfStyle w:val="00000001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100000"/>
        </w:trPr>
        <w:tc>
          <w:tcPr>
            <w:cnfStyle w:val="001000000000"/>
            <w:tcW w:w="1716" w:type="dxa"/>
          </w:tcPr>
          <w:p w:rsidR="00ED1B5C" w:rsidRDefault="00ED1B5C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lastRenderedPageBreak/>
              <w:t>ئېلان</w:t>
            </w:r>
          </w:p>
        </w:tc>
        <w:tc>
          <w:tcPr>
            <w:tcW w:w="4357" w:type="dxa"/>
          </w:tcPr>
          <w:p w:rsidR="00ED1B5C" w:rsidRDefault="00ED1B5C" w:rsidP="00627911">
            <w:pPr>
              <w:bidi/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ئېلان قوشۇش، ئۆزگەرتىش، ئۆچۈرۈش</w:t>
            </w:r>
          </w:p>
        </w:tc>
        <w:tc>
          <w:tcPr>
            <w:tcW w:w="2477" w:type="dxa"/>
          </w:tcPr>
          <w:p w:rsidR="00ED1B5C" w:rsidRDefault="00ED1B5C" w:rsidP="008C455D">
            <w:pPr>
              <w:cnfStyle w:val="00000010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MAdvertize.aspx</w:t>
            </w:r>
          </w:p>
        </w:tc>
        <w:tc>
          <w:tcPr>
            <w:tcW w:w="1746" w:type="dxa"/>
          </w:tcPr>
          <w:p w:rsidR="00ED1B5C" w:rsidRDefault="00B032C2" w:rsidP="008C455D">
            <w:pPr>
              <w:cnfStyle w:val="000000100000"/>
              <w:rPr>
                <w:rFonts w:ascii="ALKATIP Tor" w:eastAsia="宋体" w:hAnsi="ALKATIP Tor" w:cs="ALKATIP Tor"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  <w:tr w:rsidR="00ED1B5C" w:rsidTr="00ED1B5C">
        <w:trPr>
          <w:cnfStyle w:val="000000010000"/>
        </w:trPr>
        <w:tc>
          <w:tcPr>
            <w:cnfStyle w:val="001000000000"/>
            <w:tcW w:w="1716" w:type="dxa"/>
          </w:tcPr>
          <w:p w:rsidR="00ED1B5C" w:rsidRDefault="00180142" w:rsidP="00627911">
            <w:pPr>
              <w:bidi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تەۋىسسىيەلىك فىلىم</w:t>
            </w:r>
          </w:p>
        </w:tc>
        <w:tc>
          <w:tcPr>
            <w:tcW w:w="4357" w:type="dxa"/>
          </w:tcPr>
          <w:p w:rsidR="00ED1B5C" w:rsidRDefault="00180142" w:rsidP="00627911">
            <w:pPr>
              <w:bidi/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 w:hint="cs"/>
                <w:rtl/>
                <w:lang w:eastAsia="zh-CN" w:bidi="ug-CN"/>
              </w:rPr>
              <w:t>تەۋىسسىيەلىك فىلىم قوشۇش، ھالىتىنى ئۆزگەرتىش(چەكلەش)، ئۆچۈرۈش</w:t>
            </w:r>
          </w:p>
        </w:tc>
        <w:tc>
          <w:tcPr>
            <w:tcW w:w="2477" w:type="dxa"/>
          </w:tcPr>
          <w:p w:rsidR="00ED1B5C" w:rsidRDefault="00180142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>
              <w:rPr>
                <w:rFonts w:ascii="ALKATIP Tor" w:eastAsia="宋体" w:hAnsi="ALKATIP Tor" w:cs="ALKATIP Tor"/>
                <w:lang w:eastAsia="zh-CN" w:bidi="ug-CN"/>
              </w:rPr>
              <w:t>MRecommends.aspx</w:t>
            </w:r>
          </w:p>
        </w:tc>
        <w:tc>
          <w:tcPr>
            <w:tcW w:w="1746" w:type="dxa"/>
          </w:tcPr>
          <w:p w:rsidR="00ED1B5C" w:rsidRDefault="00180142" w:rsidP="008C455D">
            <w:pPr>
              <w:cnfStyle w:val="000000010000"/>
              <w:rPr>
                <w:rFonts w:ascii="ALKATIP Tor" w:eastAsia="宋体" w:hAnsi="ALKATIP Tor" w:cs="ALKATIP Tor"/>
                <w:rtl/>
                <w:lang w:eastAsia="zh-CN" w:bidi="ug-CN"/>
              </w:rPr>
            </w:pPr>
            <w:r w:rsidRPr="004861D4">
              <w:rPr>
                <w:rFonts w:ascii="ALKATIP Tor" w:eastAsia="宋体" w:hAnsi="ALKATIP Tor" w:cs="ALKATIP Tor"/>
                <w:color w:val="0070C0"/>
                <w:sz w:val="52"/>
                <w:szCs w:val="52"/>
                <w:lang w:eastAsia="zh-CN" w:bidi="ug-CN"/>
              </w:rPr>
              <w:sym w:font="Wingdings" w:char="F0FC"/>
            </w:r>
          </w:p>
        </w:tc>
      </w:tr>
    </w:tbl>
    <w:p w:rsidR="0091002B" w:rsidRPr="0091002B" w:rsidRDefault="0091002B" w:rsidP="00627911">
      <w:pPr>
        <w:bidi/>
        <w:rPr>
          <w:rFonts w:ascii="ALKATIP Tor" w:eastAsia="宋体" w:hAnsi="ALKATIP Tor" w:cs="ALKATIP Tor"/>
          <w:rtl/>
          <w:lang w:eastAsia="zh-CN" w:bidi="ug-CN"/>
        </w:rPr>
      </w:pPr>
    </w:p>
    <w:sectPr w:rsidR="0091002B" w:rsidRPr="0091002B" w:rsidSect="00F0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E23" w:rsidRDefault="00BF4E23">
      <w:pPr>
        <w:spacing w:after="0" w:line="240" w:lineRule="auto"/>
      </w:pPr>
      <w:r>
        <w:separator/>
      </w:r>
    </w:p>
  </w:endnote>
  <w:endnote w:type="continuationSeparator" w:id="1">
    <w:p w:rsidR="00BF4E23" w:rsidRDefault="00BF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Uyghur Tuz1 Unicode"/>
    <w:charset w:val="00"/>
    <w:family w:val="swiss"/>
    <w:pitch w:val="variable"/>
    <w:sig w:usb0="00000001" w:usb1="00000000" w:usb2="00000000" w:usb3="00000000" w:csb0="00000003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华文仿宋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Basma Tom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Default="009D31AE">
    <w:pPr>
      <w:pStyle w:val="Footer"/>
    </w:pPr>
  </w:p>
  <w:p w:rsidR="009D31AE" w:rsidRDefault="009D31AE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Default="009D31AE">
    <w:pPr>
      <w:pStyle w:val="Footer"/>
    </w:pPr>
  </w:p>
  <w:p w:rsidR="009D31AE" w:rsidRDefault="009D31AE">
    <w:pPr>
      <w:pStyle w:val="FooterOdd"/>
    </w:pPr>
    <w:r>
      <w:t xml:space="preserve">Page </w:t>
    </w:r>
    <w:fldSimple w:instr=" PAGE   \* MERGEFORMAT ">
      <w:r w:rsidR="00353DA2" w:rsidRPr="00353DA2">
        <w:rPr>
          <w:noProof/>
          <w:sz w:val="24"/>
          <w:szCs w:val="24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Pr="0091002B" w:rsidRDefault="009D31AE" w:rsidP="0091002B">
    <w:pPr>
      <w:pStyle w:val="FooterEven"/>
      <w:bidi/>
      <w:rPr>
        <w:rFonts w:ascii="ALKATIP Tor" w:hAnsi="ALKATIP Tor" w:cs="ALKATIP Tor"/>
        <w:lang w:bidi="ug-CN"/>
      </w:rPr>
    </w:pPr>
    <w:r w:rsidRPr="0091002B">
      <w:rPr>
        <w:rFonts w:ascii="ALKATIP Tor" w:hAnsi="ALKATIP Tor" w:cs="ALKATIP Tor"/>
      </w:rPr>
      <w:t xml:space="preserve"> </w:t>
    </w:r>
    <w:r w:rsidRPr="0091002B">
      <w:rPr>
        <w:rFonts w:ascii="ALKATIP Tor" w:hAnsi="ALKATIP Tor" w:cs="ALKATIP Tor"/>
      </w:rPr>
      <w:fldChar w:fldCharType="begin"/>
    </w:r>
    <w:r w:rsidRPr="0091002B">
      <w:rPr>
        <w:rFonts w:ascii="ALKATIP Tor" w:hAnsi="ALKATIP Tor" w:cs="ALKATIP Tor"/>
      </w:rPr>
      <w:instrText xml:space="preserve"> PAGE   \* MERGEFORMAT </w:instrText>
    </w:r>
    <w:r w:rsidRPr="0091002B">
      <w:rPr>
        <w:rFonts w:ascii="ALKATIP Tor" w:hAnsi="ALKATIP Tor" w:cs="ALKATIP Tor"/>
      </w:rPr>
      <w:fldChar w:fldCharType="separate"/>
    </w:r>
    <w:r w:rsidR="00353DA2" w:rsidRPr="00353DA2">
      <w:rPr>
        <w:rFonts w:ascii="ALKATIP Tor" w:hAnsi="ALKATIP Tor" w:cs="ALKATIP Tor"/>
        <w:noProof/>
        <w:sz w:val="24"/>
        <w:szCs w:val="24"/>
        <w:rtl/>
      </w:rPr>
      <w:t>0</w:t>
    </w:r>
    <w:r w:rsidRPr="0091002B">
      <w:rPr>
        <w:rFonts w:ascii="ALKATIP Tor" w:hAnsi="ALKATIP Tor" w:cs="ALKATIP Tor"/>
      </w:rPr>
      <w:fldChar w:fldCharType="end"/>
    </w:r>
    <w:r w:rsidRPr="0091002B">
      <w:rPr>
        <w:rFonts w:ascii="ALKATIP Tor" w:hAnsi="ALKATIP Tor" w:cs="ALKATIP Tor"/>
        <w:rtl/>
        <w:lang w:bidi="ug-CN"/>
      </w:rPr>
      <w:t xml:space="preserve">- بەت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E23" w:rsidRDefault="00BF4E23">
      <w:pPr>
        <w:spacing w:after="0" w:line="240" w:lineRule="auto"/>
      </w:pPr>
      <w:r>
        <w:separator/>
      </w:r>
    </w:p>
  </w:footnote>
  <w:footnote w:type="continuationSeparator" w:id="1">
    <w:p w:rsidR="00BF4E23" w:rsidRDefault="00BF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Default="009D31AE">
    <w:pPr>
      <w:pStyle w:val="HeaderEven"/>
    </w:pPr>
    <w:sdt>
      <w:sdtPr>
        <w:alias w:val="Title"/>
        <w:id w:val="540890930"/>
        <w:placeholder>
          <w:docPart w:val="C6261B1EA452411B86D418AE0EAF44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cs"/>
            <w:rtl/>
            <w:lang w:bidi="ug-CN"/>
          </w:rPr>
          <w:t>ئۇيغۇر يۇمشاق دېتال ئىجادىيەت تورى</w:t>
        </w:r>
      </w:sdtContent>
    </w:sdt>
  </w:p>
  <w:p w:rsidR="009D31AE" w:rsidRDefault="009D31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Default="009D31AE">
    <w:pPr>
      <w:pStyle w:val="HeaderOdd"/>
    </w:pPr>
    <w:sdt>
      <w:sdtPr>
        <w:alias w:val="Title"/>
        <w:id w:val="540932446"/>
        <w:placeholder>
          <w:docPart w:val="2D87725DFFE64EFB9E1CBFE2793D2E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cs"/>
            <w:rtl/>
            <w:lang w:bidi="ug-CN"/>
          </w:rPr>
          <w:t>ئۇيغۇر يۇمشاق دېتال ئىجادىيەت تورى</w:t>
        </w:r>
      </w:sdtContent>
    </w:sdt>
  </w:p>
  <w:p w:rsidR="009D31AE" w:rsidRDefault="009D31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AE" w:rsidRPr="0091002B" w:rsidRDefault="009D31AE" w:rsidP="0091002B">
    <w:pPr>
      <w:pStyle w:val="HeaderOdd"/>
      <w:rPr>
        <w:rFonts w:ascii="ALKATIP Basma Tom" w:hAnsi="ALKATIP Basma Tom" w:cs="ALKATIP Basma Tom"/>
        <w:rtl/>
        <w:lang w:bidi="ug-CN"/>
      </w:rPr>
    </w:pPr>
    <w:sdt>
      <w:sdtPr>
        <w:rPr>
          <w:rFonts w:ascii="ALKATIP Basma Tom" w:hAnsi="ALKATIP Basma Tom" w:cs="ALKATIP Basma Tom"/>
        </w:rPr>
        <w:alias w:val="Title"/>
        <w:id w:val="37987131"/>
        <w:placeholder>
          <w:docPart w:val="9016C123DE0941DDAEC6CFF0A29FB0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1002B">
          <w:rPr>
            <w:rFonts w:ascii="ALKATIP Basma Tom" w:hAnsi="ALKATIP Basma Tom" w:cs="ALKATIP Basma Tom"/>
            <w:rtl/>
            <w:lang w:bidi="ug-CN"/>
          </w:rPr>
          <w:t>ئۇيغۇر يۇمشاق دېتال ئىجادىيەت تورى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</w:compat>
  <w:rsids>
    <w:rsidRoot w:val="00C12B36"/>
    <w:rsid w:val="00036A02"/>
    <w:rsid w:val="00180142"/>
    <w:rsid w:val="001E598A"/>
    <w:rsid w:val="00216B00"/>
    <w:rsid w:val="0025027D"/>
    <w:rsid w:val="00353DA2"/>
    <w:rsid w:val="003927B6"/>
    <w:rsid w:val="003F3E17"/>
    <w:rsid w:val="00404F04"/>
    <w:rsid w:val="004602F1"/>
    <w:rsid w:val="004861D4"/>
    <w:rsid w:val="004D1A7C"/>
    <w:rsid w:val="005520DE"/>
    <w:rsid w:val="005A7559"/>
    <w:rsid w:val="00627911"/>
    <w:rsid w:val="006E2DE5"/>
    <w:rsid w:val="006E53C7"/>
    <w:rsid w:val="00713D9B"/>
    <w:rsid w:val="00723F0C"/>
    <w:rsid w:val="00731E9F"/>
    <w:rsid w:val="00740CB7"/>
    <w:rsid w:val="007F4261"/>
    <w:rsid w:val="008021A8"/>
    <w:rsid w:val="00806558"/>
    <w:rsid w:val="00826E91"/>
    <w:rsid w:val="00845240"/>
    <w:rsid w:val="00860FFF"/>
    <w:rsid w:val="008635C1"/>
    <w:rsid w:val="00891E94"/>
    <w:rsid w:val="008C455D"/>
    <w:rsid w:val="0091002B"/>
    <w:rsid w:val="009D31AE"/>
    <w:rsid w:val="00A269E0"/>
    <w:rsid w:val="00A6269B"/>
    <w:rsid w:val="00A8528D"/>
    <w:rsid w:val="00AC2BD2"/>
    <w:rsid w:val="00AC3463"/>
    <w:rsid w:val="00AF6CB3"/>
    <w:rsid w:val="00B032C2"/>
    <w:rsid w:val="00BF4E23"/>
    <w:rsid w:val="00C1257A"/>
    <w:rsid w:val="00C12B36"/>
    <w:rsid w:val="00C22B91"/>
    <w:rsid w:val="00E54C20"/>
    <w:rsid w:val="00E76B61"/>
    <w:rsid w:val="00ED1B5C"/>
    <w:rsid w:val="00F0520F"/>
    <w:rsid w:val="00FB7F26"/>
    <w:rsid w:val="00FE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0F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0520F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0F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0F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20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20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20F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20F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20F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20F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0F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520F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0520F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052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20F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F052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20F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F0520F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20F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F0520F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520F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F0520F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0520F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0F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F0520F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F0520F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F0520F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20F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20F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20F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20F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20F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20F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F0520F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0520F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F0520F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F0520F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F0520F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F0520F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F0520F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F0520F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F0520F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F0520F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F0520F"/>
    <w:pPr>
      <w:ind w:left="720"/>
      <w:contextualSpacing/>
    </w:pPr>
  </w:style>
  <w:style w:type="numbering" w:customStyle="1" w:styleId="MedianListStyle">
    <w:name w:val="Median List Style"/>
    <w:uiPriority w:val="99"/>
    <w:rsid w:val="00F0520F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F0520F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F0520F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F0520F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F0520F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F0520F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F0520F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F0520F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520F"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F0520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F0520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0520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F0520F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F0520F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nhideWhenUsed/>
    <w:qFormat/>
    <w:rsid w:val="00F0520F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nhideWhenUsed/>
    <w:qFormat/>
    <w:rsid w:val="00F0520F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F0520F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table" w:styleId="LightGrid">
    <w:name w:val="Light Grid"/>
    <w:basedOn w:val="TableNormal"/>
    <w:uiPriority w:val="40"/>
    <w:rsid w:val="006E5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40"/>
    <w:rsid w:val="00AF6C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wan\AppData\Roaming\Microsoft\Templates\UyghurDevOr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261B1EA452411B86D418AE0EAF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FEFD-EEA2-430F-9225-7766DC5A4F21}"/>
      </w:docPartPr>
      <w:docPartBody>
        <w:p w:rsidR="007F7871" w:rsidRDefault="000D63C7">
          <w:pPr>
            <w:pStyle w:val="C6261B1EA452411B86D418AE0EAF44C4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  <w:docPart>
      <w:docPartPr>
        <w:name w:val="2D87725DFFE64EFB9E1CBFE2793D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FDBCF-503F-4C20-B310-BEE9E3BD0727}"/>
      </w:docPartPr>
      <w:docPartBody>
        <w:p w:rsidR="007F7871" w:rsidRDefault="000D63C7">
          <w:pPr>
            <w:pStyle w:val="2D87725DFFE64EFB9E1CBFE2793D2E85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  <w:docPart>
      <w:docPartPr>
        <w:name w:val="9016C123DE0941DDAEC6CFF0A29F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C00B2-7ECC-47CD-8881-B95BACB3D560}"/>
      </w:docPartPr>
      <w:docPartBody>
        <w:p w:rsidR="007F7871" w:rsidRDefault="000D63C7">
          <w:pPr>
            <w:pStyle w:val="9016C123DE0941DDAEC6CFF0A29FB012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Uyghur Tuz1 Unicode"/>
    <w:charset w:val="00"/>
    <w:family w:val="swiss"/>
    <w:pitch w:val="variable"/>
    <w:sig w:usb0="00000001" w:usb1="00000000" w:usb2="00000000" w:usb3="00000000" w:csb0="00000003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华文仿宋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Basma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63C7"/>
    <w:rsid w:val="000D63C7"/>
    <w:rsid w:val="003E0155"/>
    <w:rsid w:val="007F7871"/>
    <w:rsid w:val="00B23FE2"/>
    <w:rsid w:val="00DF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61B1EA452411B86D418AE0EAF44C4">
    <w:name w:val="C6261B1EA452411B86D418AE0EAF44C4"/>
    <w:rsid w:val="007F7871"/>
  </w:style>
  <w:style w:type="paragraph" w:customStyle="1" w:styleId="2D87725DFFE64EFB9E1CBFE2793D2E85">
    <w:name w:val="2D87725DFFE64EFB9E1CBFE2793D2E85"/>
    <w:rsid w:val="007F7871"/>
  </w:style>
  <w:style w:type="paragraph" w:customStyle="1" w:styleId="9016C123DE0941DDAEC6CFF0A29FB012">
    <w:name w:val="9016C123DE0941DDAEC6CFF0A29FB012"/>
    <w:rsid w:val="007F78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UyghurDevOrginal.dotx</Template>
  <TotalTime>10759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ئۇيغۇر يۇمشاق دېتال ئىجادىيەت تورى</vt:lpstr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ئۇيغۇر يۇمشاق دېتال ئىجادىيەت تورى</dc:title>
  <dc:creator>Sarwan</dc:creator>
  <cp:lastModifiedBy>Sarwan</cp:lastModifiedBy>
  <cp:revision>28</cp:revision>
  <dcterms:created xsi:type="dcterms:W3CDTF">2009-05-08T13:02:00Z</dcterms:created>
  <dcterms:modified xsi:type="dcterms:W3CDTF">2009-05-31T16:06:00Z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